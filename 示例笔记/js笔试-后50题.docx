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</w:t>
      </w:r>
      <w:hyperlink r:id="rId7" w:tgtFrame="http://www.51testing.com/html/18/_self" w:history="1">
        <w:r>
          <w:rPr>
            <w:rStyle w:val="a3"/>
            <w:rFonts w:ascii="微软雅黑" w:eastAsia="微软雅黑" w:hAnsi="微软雅黑" w:cs="微软雅黑" w:hint="eastAsia"/>
            <w:color w:val="111010"/>
            <w:szCs w:val="21"/>
          </w:rPr>
          <w:t>JavaScript</w:t>
        </w:r>
      </w:hyperlink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 基础阶段</w:t>
      </w:r>
      <w:r>
        <w:rPr>
          <w:rFonts w:ascii="微软雅黑" w:eastAsia="微软雅黑" w:hAnsi="微软雅黑" w:cs="微软雅黑" w:hint="eastAsia"/>
          <w:b/>
          <w:color w:val="111010"/>
          <w:kern w:val="0"/>
          <w:szCs w:val="21"/>
          <w:lang w:bidi="ar"/>
        </w:rPr>
        <w:fldChar w:fldCharType="begin"/>
      </w:r>
      <w:r>
        <w:rPr>
          <w:rFonts w:ascii="微软雅黑" w:eastAsia="微软雅黑" w:hAnsi="微软雅黑" w:cs="微软雅黑" w:hint="eastAsia"/>
          <w:b/>
          <w:color w:val="111010"/>
          <w:kern w:val="0"/>
          <w:szCs w:val="21"/>
          <w:lang w:bidi="ar"/>
        </w:rPr>
        <w:instrText xml:space="preserve"> HYPERLINK "http://www.51testing.com/html/18/javascript:;" \t "http://www.51testing.com/html/18/_self" </w:instrText>
      </w:r>
      <w:r>
        <w:rPr>
          <w:rFonts w:ascii="微软雅黑" w:eastAsia="微软雅黑" w:hAnsi="微软雅黑" w:cs="微软雅黑" w:hint="eastAsia"/>
          <w:b/>
          <w:color w:val="111010"/>
          <w:kern w:val="0"/>
          <w:szCs w:val="21"/>
          <w:lang w:bidi="ar"/>
        </w:rPr>
        <w:fldChar w:fldCharType="separate"/>
      </w:r>
      <w:r>
        <w:rPr>
          <w:rStyle w:val="a3"/>
          <w:rFonts w:ascii="微软雅黑" w:eastAsia="微软雅黑" w:hAnsi="微软雅黑" w:cs="微软雅黑" w:hint="eastAsia"/>
          <w:color w:val="111010"/>
          <w:szCs w:val="21"/>
        </w:rPr>
        <w:t>测试</w:t>
      </w:r>
      <w:r>
        <w:rPr>
          <w:rFonts w:ascii="微软雅黑" w:eastAsia="微软雅黑" w:hAnsi="微软雅黑" w:cs="微软雅黑" w:hint="eastAsia"/>
          <w:b/>
          <w:color w:val="111010"/>
          <w:kern w:val="0"/>
          <w:szCs w:val="21"/>
          <w:lang w:bidi="ar"/>
        </w:rPr>
        <w:fldChar w:fldCharType="end"/>
      </w: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题，试试你能得多少分？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　　一、选择题（单选多选结合 ： </w:t>
      </w:r>
      <w:r>
        <w:rPr>
          <w:rFonts w:ascii="微软雅黑" w:eastAsia="微软雅黑" w:hAnsi="微软雅黑" w:cs="微软雅黑"/>
          <w:b/>
          <w:color w:val="3E3E3E"/>
          <w:szCs w:val="21"/>
        </w:rPr>
        <w:t>多选题错选、少选不得分</w:t>
      </w: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）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1、分析下段代码输出结果是（ </w:t>
      </w:r>
      <w:r w:rsidR="00D12298"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b</w:t>
      </w: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）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var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arr</w:t>
      </w:r>
      <w:proofErr w:type="spell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= [2,3,4,5,6];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var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sum =0;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for(</w:t>
      </w:r>
      <w:proofErr w:type="spellStart"/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var</w:t>
      </w:r>
      <w:proofErr w:type="spell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i</w:t>
      </w:r>
      <w:proofErr w:type="spell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=1;i &lt; </w:t>
      </w:r>
      <w:proofErr w:type="spell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arr.length;i</w:t>
      </w:r>
      <w:proofErr w:type="spell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++) {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sum</w:t>
      </w:r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+=</w:t>
      </w:r>
      <w:proofErr w:type="spell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arr</w:t>
      </w:r>
      <w:proofErr w:type="spell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[</w:t>
      </w:r>
      <w:proofErr w:type="spell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i</w:t>
      </w:r>
      <w:proofErr w:type="spell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]    }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console.log(</w:t>
      </w:r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sum);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A．20     B．18     C．14     D．12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　　2、以下关于 Array 数组对象的说法不正确的是（</w:t>
      </w:r>
      <w:r w:rsidR="00D12298"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cd</w:t>
      </w: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  ）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A．对数组</w:t>
      </w:r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里数据</w:t>
      </w:r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的排序可以用 sort 函数，如果排序效果非预期，可以给 sort 函数加一个排序函数的参数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B．reverse 用于对数组数据的倒序排列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C．向数组的最后位置加一个新元素，可以用 pop 方法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D．</w:t>
      </w:r>
      <w:proofErr w:type="spell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unshift</w:t>
      </w:r>
      <w:proofErr w:type="spell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方法用于向数组删除第一个元素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</w:t>
      </w: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　3、以下代码运行的结果是输出(</w:t>
      </w:r>
      <w:r w:rsidR="00D12298"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b</w:t>
      </w: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  )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var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a = b = 10;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(</w:t>
      </w:r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function(</w:t>
      </w:r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){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var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a=b=20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})();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console.log(</w:t>
      </w:r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b);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A．10     B．20     C．报错     D．</w:t>
      </w:r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undefined</w:t>
      </w:r>
      <w:proofErr w:type="gramEnd"/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lastRenderedPageBreak/>
        <w:t xml:space="preserve">　</w:t>
      </w: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　4、以下代码运行后的结果是输出(  </w:t>
      </w:r>
      <w:r w:rsidR="00D12298"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b</w:t>
      </w: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 )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var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a=[1, 2, 3];</w:t>
      </w:r>
    </w:p>
    <w:p w:rsidR="00597F0A" w:rsidRDefault="00D07202" w:rsidP="00D12298">
      <w:pPr>
        <w:widowControl/>
        <w:spacing w:line="360" w:lineRule="atLeast"/>
        <w:ind w:firstLine="420"/>
        <w:jc w:val="left"/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</w:pPr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console.log(</w:t>
      </w:r>
      <w:proofErr w:type="spellStart"/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a.join</w:t>
      </w:r>
      <w:proofErr w:type="spell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(</w:t>
      </w:r>
      <w:r w:rsidR="00D12298"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b</w:t>
      </w: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));</w:t>
      </w:r>
    </w:p>
    <w:p w:rsidR="00D12298" w:rsidRDefault="00D07202" w:rsidP="00D12298">
      <w:pPr>
        <w:widowControl/>
        <w:spacing w:line="360" w:lineRule="atLeast"/>
        <w:ind w:firstLine="420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A．123 </w:t>
      </w:r>
      <w:r w:rsidR="00D12298"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console.log(</w:t>
      </w:r>
      <w:proofErr w:type="spellStart"/>
      <w:r w:rsidR="00D12298"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a.join</w:t>
      </w:r>
      <w:proofErr w:type="spellEnd"/>
      <w:r w:rsidR="00D12298"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(‘</w:t>
      </w:r>
      <w:r w:rsidR="00D12298">
        <w:rPr>
          <w:rFonts w:ascii="微软雅黑" w:eastAsia="微软雅黑" w:hAnsi="微软雅黑" w:cs="微软雅黑"/>
          <w:color w:val="3E3E3E"/>
          <w:kern w:val="0"/>
          <w:szCs w:val="21"/>
          <w:lang w:bidi="ar"/>
        </w:rPr>
        <w:t>’</w:t>
      </w:r>
      <w:r w:rsidR="00D12298"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));</w:t>
      </w:r>
    </w:p>
    <w:p w:rsidR="00D12298" w:rsidRDefault="00D07202" w:rsidP="00D12298">
      <w:pPr>
        <w:widowControl/>
        <w:spacing w:line="360" w:lineRule="atLeast"/>
        <w:ind w:firstLine="420"/>
        <w:jc w:val="left"/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B．1</w:t>
      </w:r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,2,3</w:t>
      </w:r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  </w:t>
      </w:r>
    </w:p>
    <w:p w:rsidR="00D12298" w:rsidRDefault="00D07202" w:rsidP="00D12298">
      <w:pPr>
        <w:widowControl/>
        <w:spacing w:line="360" w:lineRule="atLeast"/>
        <w:ind w:firstLine="420"/>
        <w:jc w:val="left"/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C．</w:t>
      </w:r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1  2</w:t>
      </w:r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 3 </w:t>
      </w:r>
      <w:r w:rsidR="00D12298"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console.log(</w:t>
      </w:r>
      <w:proofErr w:type="spellStart"/>
      <w:r w:rsidR="00D12298"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a.join</w:t>
      </w:r>
      <w:proofErr w:type="spellEnd"/>
      <w:r w:rsidR="00D12298"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(</w:t>
      </w:r>
      <w:r w:rsidR="00D12298">
        <w:rPr>
          <w:rFonts w:ascii="微软雅黑" w:eastAsia="微软雅黑" w:hAnsi="微软雅黑" w:cs="微软雅黑"/>
          <w:color w:val="3E3E3E"/>
          <w:kern w:val="0"/>
          <w:szCs w:val="21"/>
          <w:lang w:bidi="ar"/>
        </w:rPr>
        <w:t>‘</w:t>
      </w:r>
      <w:r w:rsidR="00D12298"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 </w:t>
      </w:r>
      <w:r w:rsidR="00D12298">
        <w:rPr>
          <w:rFonts w:ascii="微软雅黑" w:eastAsia="微软雅黑" w:hAnsi="微软雅黑" w:cs="微软雅黑"/>
          <w:color w:val="3E3E3E"/>
          <w:kern w:val="0"/>
          <w:szCs w:val="21"/>
          <w:lang w:bidi="ar"/>
        </w:rPr>
        <w:t>’</w:t>
      </w:r>
      <w:r w:rsidR="00D12298"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));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    D．[1</w:t>
      </w:r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,2,3</w:t>
      </w:r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]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</w:t>
      </w: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　5、在 JS 中，</w:t>
      </w:r>
      <w:proofErr w:type="gram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’</w:t>
      </w:r>
      <w:proofErr w:type="gram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1555</w:t>
      </w:r>
      <w:proofErr w:type="gram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’</w:t>
      </w:r>
      <w:proofErr w:type="gram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+3 的运行结果是( </w:t>
      </w:r>
      <w:r w:rsidR="00D12298"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c</w:t>
      </w: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  )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A．1558     B．1552     C．15553     D．1553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　　6、以下代码运行后弹出的结果是(  </w:t>
      </w:r>
      <w:r w:rsidR="00D12298"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b</w:t>
      </w: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 )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var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a = 888;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++a;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alert(</w:t>
      </w:r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a++);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A．888     B．889     C．890     D．891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　　7、关于变量的命名规则，下列说法正确的是（ </w:t>
      </w:r>
      <w:proofErr w:type="spellStart"/>
      <w:r w:rsidR="00D12298"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abce</w:t>
      </w:r>
      <w:proofErr w:type="spell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   ）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A．首字符必须是大写或小写的字母，下划线（_）或美元符（$）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B．</w:t>
      </w:r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除首字母</w:t>
      </w:r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的字符可以是字母，数字，下划线或美元符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C．变量名称不能是保留字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D．长度是任意的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E．区分大小写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</w:t>
      </w: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　8、下列的哪一个表达式将返回值为假（ </w:t>
      </w:r>
      <w:r w:rsidR="008A398C"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d</w:t>
      </w: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   ）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A．</w:t>
      </w:r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!(</w:t>
      </w:r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3&lt;=1)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lastRenderedPageBreak/>
        <w:t xml:space="preserve">　　B．(4&gt;=4)&amp;</w:t>
      </w:r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&amp;(</w:t>
      </w:r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5&lt;=2)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C．(“a”==“a”)&amp;&amp;(“c”!=“d”)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D．(2&lt;3)|</w:t>
      </w:r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|(</w:t>
      </w:r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3&lt;2)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9、下面代码，k的运行结果是（    ）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var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i</w:t>
      </w:r>
      <w:proofErr w:type="spell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= 0,j = 0;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for(</w:t>
      </w:r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;</w:t>
      </w:r>
      <w:proofErr w:type="spell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i</w:t>
      </w:r>
      <w:proofErr w:type="spell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&lt;10,j&lt;6;i++,</w:t>
      </w:r>
      <w:proofErr w:type="spell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j++</w:t>
      </w:r>
      <w:proofErr w:type="spell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){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k = </w:t>
      </w:r>
      <w:proofErr w:type="spell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i</w:t>
      </w:r>
      <w:proofErr w:type="spell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+ j;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}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A．16     B．10     C．6     D．12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</w:t>
      </w: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　10、</w:t>
      </w:r>
      <w:proofErr w:type="spell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var</w:t>
      </w:r>
      <w:proofErr w:type="spell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 x = 1; function </w:t>
      </w:r>
      <w:proofErr w:type="spell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fn</w:t>
      </w:r>
      <w:proofErr w:type="spell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(n){n = n+1}; y = </w:t>
      </w:r>
      <w:proofErr w:type="spell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fn</w:t>
      </w:r>
      <w:proofErr w:type="spell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(x); y 的值为（  </w:t>
      </w:r>
      <w:r w:rsidR="008A398C"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d</w:t>
      </w: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  ）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A．2     B．1     C．3     D．</w:t>
      </w:r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undefined</w:t>
      </w:r>
      <w:proofErr w:type="gramEnd"/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</w:t>
      </w: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　11、[1,2,3,4].join('0').split('') 的执行结果是（ </w:t>
      </w:r>
      <w:r w:rsidR="008A398C"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C</w:t>
      </w: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   ）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A．'1</w:t>
      </w:r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,2,3,4'</w:t>
      </w:r>
      <w:proofErr w:type="gramEnd"/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B．[1</w:t>
      </w:r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,2,3,4</w:t>
      </w:r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]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C．[“1”,“0”,“2”,“0”,“3”,“0”,“4”]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D．'1</w:t>
      </w:r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,0,2,0,3,0,4'</w:t>
      </w:r>
      <w:proofErr w:type="gramEnd"/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　　12、下面代码的运行结果是：第一次弹（  </w:t>
      </w:r>
      <w:r w:rsidR="008A398C"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A</w:t>
      </w: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  ）第二次弹（  </w:t>
      </w:r>
      <w:r w:rsidR="008A398C"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D</w:t>
      </w: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  ）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function</w:t>
      </w:r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fn1() {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alert(</w:t>
      </w:r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1);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}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alert(</w:t>
      </w:r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fn1() );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A．1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lastRenderedPageBreak/>
        <w:t xml:space="preserve">　　B．</w:t>
      </w:r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alert(</w:t>
      </w:r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1);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C．</w:t>
      </w:r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function</w:t>
      </w:r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fn1() { alert(1); }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D．</w:t>
      </w:r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undefined</w:t>
      </w:r>
      <w:proofErr w:type="gramEnd"/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13，以下代码运行后，结果为（  </w:t>
      </w:r>
      <w:r w:rsidR="008A398C"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B</w:t>
      </w: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  ）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fn1(</w:t>
      </w:r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);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var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fn1 = function(a){ alert(a); }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A．1     B．程序报错     C．alert(1);     D．</w:t>
      </w:r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undefined</w:t>
      </w:r>
      <w:proofErr w:type="gramEnd"/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14，</w:t>
      </w:r>
      <w:proofErr w:type="spell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var</w:t>
      </w:r>
      <w:proofErr w:type="spell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 n = "</w:t>
      </w:r>
      <w:proofErr w:type="spell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miao</w:t>
      </w:r>
      <w:proofErr w:type="spell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wei</w:t>
      </w:r>
      <w:proofErr w:type="spell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ke</w:t>
      </w:r>
      <w:proofErr w:type="spell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 tang".</w:t>
      </w:r>
      <w:proofErr w:type="spell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indexOf</w:t>
      </w:r>
      <w:proofErr w:type="spell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("wei",6)；n的值为：（ </w:t>
      </w:r>
      <w:r w:rsidR="008A398C"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A</w:t>
      </w: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   ）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A．-1     B．5     C．程序报错     D．-10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</w:t>
      </w: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　15，下面对 substring() 方法描述不正确的是（ </w:t>
      </w:r>
      <w:r w:rsidR="00D31934"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B</w:t>
      </w: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   ）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A．一共有两个参数，省略第二个参数表示从参数开始位置提、截取到字符串结束。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B．提取之前会比较两个参数的大小，并根据大小调整位置。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C．可以接收负数参数，负数表示从后往前数字符位置。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D．如果没有设置参数，直接返回整个字符串。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16，alert( "12"&gt;"9" ) 的运行结果正确的是（ </w:t>
      </w:r>
      <w:r w:rsidR="00D31934"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B</w:t>
      </w: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   ）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A．true     B．</w:t>
      </w:r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false</w:t>
      </w:r>
      <w:proofErr w:type="gramEnd"/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</w:t>
      </w: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　17，下面的描述中不正确的是（ </w:t>
      </w:r>
      <w:r w:rsidR="00FE5B5B"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D</w:t>
      </w: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   ）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A．arguments 中保存了实际传入函数内的所有参数。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B．return 只能在函数内部使用。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C．</w:t>
      </w:r>
      <w:proofErr w:type="spell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setInterval</w:t>
      </w:r>
      <w:proofErr w:type="spell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(fn1,1000) 只会调用一次 fn1。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D．Date 对象的 </w:t>
      </w:r>
      <w:proofErr w:type="spell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getMonth</w:t>
      </w:r>
      <w:proofErr w:type="spell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() 获取到的值比实际月份小1。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18，下面的等式成立的是（  </w:t>
      </w:r>
      <w:r w:rsidR="00FE5B5B"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D</w:t>
      </w: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  ）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lastRenderedPageBreak/>
        <w:t xml:space="preserve">　　A．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parseInt</w:t>
      </w:r>
      <w:proofErr w:type="spell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(</w:t>
      </w:r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12.5) == </w:t>
      </w:r>
      <w:proofErr w:type="spell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parseFloat</w:t>
      </w:r>
      <w:proofErr w:type="spell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(12.5)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B．</w:t>
      </w:r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Number(</w:t>
      </w:r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'') == </w:t>
      </w:r>
      <w:proofErr w:type="spell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parseFloat</w:t>
      </w:r>
      <w:proofErr w:type="spell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('')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C．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isNaN</w:t>
      </w:r>
      <w:proofErr w:type="spell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(</w:t>
      </w:r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'</w:t>
      </w:r>
      <w:proofErr w:type="spell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abc</w:t>
      </w:r>
      <w:proofErr w:type="spell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') == </w:t>
      </w:r>
      <w:proofErr w:type="spell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NaN</w:t>
      </w:r>
      <w:proofErr w:type="spellEnd"/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D．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typeof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NaN</w:t>
      </w:r>
      <w:proofErr w:type="spell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=== 'number'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</w:t>
      </w: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　19，下面的描述中不正确的是（ </w:t>
      </w:r>
      <w:r w:rsidR="00FE5B5B"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AB</w:t>
      </w:r>
      <w:r w:rsidR="004B2E82"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C</w:t>
      </w: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   ）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A．'==' 在比较过程中，不但会比较两边的值，还会比较两边的数据类型。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B．</w:t>
      </w:r>
      <w:proofErr w:type="spell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NaN</w:t>
      </w:r>
      <w:proofErr w:type="spell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== </w:t>
      </w:r>
      <w:proofErr w:type="spell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NaN</w:t>
      </w:r>
      <w:proofErr w:type="spell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的结果是 true。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C．</w:t>
      </w:r>
      <w:proofErr w:type="spell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isNaN</w:t>
      </w:r>
      <w:proofErr w:type="spell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，判断传入的参数是否为数字，为数字返回true，否则返回false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D．字符串的 length 只可以获取，不可以设置。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20，以下代码中，会出现什么结果：第一次弹（    ），第二次弹（    ），第三次弹（  </w:t>
      </w:r>
      <w:r w:rsidR="004B2E82"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AAB</w:t>
      </w: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  ）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function</w:t>
      </w:r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fn1() {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var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a = 0;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function</w:t>
      </w:r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fn2() {  ++a;  alert(a); }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return</w:t>
      </w:r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fn2;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}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fn1(</w:t>
      </w:r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)();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var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newFn</w:t>
      </w:r>
      <w:proofErr w:type="spell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= fn1();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newFn</w:t>
      </w:r>
      <w:proofErr w:type="spell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(</w:t>
      </w:r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);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newFn</w:t>
      </w:r>
      <w:proofErr w:type="spell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(</w:t>
      </w:r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);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A．1     B．2     C．0     D．3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</w:t>
      </w: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　21，下面代码的运行结果是：第一次弹（ </w:t>
      </w:r>
      <w:r w:rsidR="004B2E82"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D</w:t>
      </w: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   ），第二次弹（  </w:t>
      </w:r>
      <w:r w:rsidR="004B2E82"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D</w:t>
      </w: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  ）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lastRenderedPageBreak/>
        <w:t xml:space="preserve">　　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var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a = 100;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function</w:t>
      </w:r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fn1() {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alert(</w:t>
      </w:r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a);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var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a = 10;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}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alert(</w:t>
      </w:r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fn1() );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A．100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B．10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C．</w:t>
      </w:r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function</w:t>
      </w:r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fn1() { alert(1); }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D．</w:t>
      </w:r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undefined</w:t>
      </w:r>
      <w:proofErr w:type="gramEnd"/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</w:t>
      </w: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　22，以下代码运行后，</w:t>
      </w:r>
      <w:proofErr w:type="spell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arr</w:t>
      </w:r>
      <w:proofErr w:type="spell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的结果为（ </w:t>
      </w:r>
      <w:r w:rsidR="004B2E82"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A</w:t>
      </w: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   ），arr2的结果为（ </w:t>
      </w:r>
      <w:r w:rsidR="004B2E82"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C</w:t>
      </w: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  ）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var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arr</w:t>
      </w:r>
      <w:proofErr w:type="spell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= [1,2];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var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arr2 = </w:t>
      </w:r>
      <w:proofErr w:type="spell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arr.concat</w:t>
      </w:r>
      <w:proofErr w:type="spell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();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arr2.push(</w:t>
      </w:r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arr.splice</w:t>
      </w:r>
      <w:proofErr w:type="spell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(1,0) );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A．[1,2]     B．[1,2,[2]]     C．[1,2,[]]     D．[1</w:t>
      </w:r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,2,3</w:t>
      </w:r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]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</w:t>
      </w: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　23，下面关于数组的描述正确的是（  </w:t>
      </w:r>
      <w:r w:rsidR="004B2E82"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A</w:t>
      </w: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  ）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A．数组的 length 既可以获取，也可以修改。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B．调用 pop() 方法，不会修改原数组中的值。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C．shift() 方法的返回值是新数组的长度。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D．调用 </w:t>
      </w:r>
      <w:proofErr w:type="spell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concat</w:t>
      </w:r>
      <w:proofErr w:type="spell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() 方法，会修改原数组的值。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24，下列程序中alert按顺序分别弹出：（  </w:t>
      </w:r>
      <w:r w:rsidR="004B2E82"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B</w:t>
      </w: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  ），（  </w:t>
      </w:r>
      <w:r w:rsidR="004B2E82"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A</w:t>
      </w: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  ），（  </w:t>
      </w:r>
      <w:r w:rsidR="004B2E82"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B</w:t>
      </w: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  ）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var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a = 10;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lastRenderedPageBreak/>
        <w:t xml:space="preserve">　　</w:t>
      </w:r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function</w:t>
      </w:r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test() {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a = 100;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alert(</w:t>
      </w:r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a);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alert(</w:t>
      </w:r>
      <w:proofErr w:type="spellStart"/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this.a</w:t>
      </w:r>
      <w:proofErr w:type="spell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);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var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a;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alert(</w:t>
      </w:r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a);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}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test(</w:t>
      </w:r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);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A．10     B．100     c．undefined     D．程序报错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</w:t>
      </w: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　25，分析下面的代码，输出的结果是（ C   ）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var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arr</w:t>
      </w:r>
      <w:proofErr w:type="spell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=new Array(5);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arr</w:t>
      </w:r>
      <w:proofErr w:type="spell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[</w:t>
      </w:r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1]=1;</w:t>
      </w:r>
      <w:bookmarkStart w:id="0" w:name="_GoBack"/>
      <w:bookmarkEnd w:id="0"/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arr</w:t>
      </w:r>
      <w:proofErr w:type="spell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[</w:t>
      </w:r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5]=2;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console.log(</w:t>
      </w:r>
      <w:proofErr w:type="spellStart"/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arr.length</w:t>
      </w:r>
      <w:proofErr w:type="spell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);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A．2     B．5     C．6     D．报错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</w:t>
      </w: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　26，在JavaScript中，下列（    ）语句能正确获取系统当前时间的小时值。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A．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var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date=new Date();  </w:t>
      </w:r>
      <w:proofErr w:type="spell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var</w:t>
      </w:r>
      <w:proofErr w:type="spell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hour=</w:t>
      </w:r>
      <w:proofErr w:type="spell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date.getHour</w:t>
      </w:r>
      <w:proofErr w:type="spell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();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B．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var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date=new Date();  </w:t>
      </w:r>
      <w:proofErr w:type="spell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var</w:t>
      </w:r>
      <w:proofErr w:type="spell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hour=</w:t>
      </w:r>
      <w:proofErr w:type="spell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date.gethours</w:t>
      </w:r>
      <w:proofErr w:type="spell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();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C．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var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date=new date();  </w:t>
      </w:r>
      <w:proofErr w:type="spell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var</w:t>
      </w:r>
      <w:proofErr w:type="spell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hour=</w:t>
      </w:r>
      <w:proofErr w:type="spell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date.getHours</w:t>
      </w:r>
      <w:proofErr w:type="spell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();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D．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var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date=new Date();  </w:t>
      </w:r>
      <w:proofErr w:type="spell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var</w:t>
      </w:r>
      <w:proofErr w:type="spell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hour=</w:t>
      </w:r>
      <w:proofErr w:type="spell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date.getHours</w:t>
      </w:r>
      <w:proofErr w:type="spell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();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27，请选择结果为真的选项（    ）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A．</w:t>
      </w:r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null</w:t>
      </w:r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== undefined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lastRenderedPageBreak/>
        <w:t xml:space="preserve">　　B．</w:t>
      </w:r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null</w:t>
      </w:r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=== undefined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C．</w:t>
      </w:r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undefined</w:t>
      </w:r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== false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D．</w:t>
      </w:r>
      <w:proofErr w:type="spell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NaN</w:t>
      </w:r>
      <w:proofErr w:type="spell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== </w:t>
      </w:r>
      <w:proofErr w:type="spell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NaN</w:t>
      </w:r>
      <w:proofErr w:type="spellEnd"/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</w:t>
      </w: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　28, 阅读以下代码，在页面中结果是（    ）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var</w:t>
      </w:r>
      <w:proofErr w:type="spell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 s</w:t>
      </w:r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="</w:t>
      </w:r>
      <w:proofErr w:type="spell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abcdefg</w:t>
      </w:r>
      <w:proofErr w:type="spell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";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alert(</w:t>
      </w:r>
      <w:proofErr w:type="spellStart"/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s.substring</w:t>
      </w:r>
      <w:proofErr w:type="spell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(1,2));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A．a     B．b     C．</w:t>
      </w:r>
      <w:proofErr w:type="spell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bc</w:t>
      </w:r>
      <w:proofErr w:type="spell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    D．</w:t>
      </w:r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ab</w:t>
      </w:r>
      <w:proofErr w:type="gramEnd"/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29,  以下 ECMAScript 变量命名格式正确的是（    ）</w:t>
      </w:r>
    </w:p>
    <w:p w:rsidR="00597F0A" w:rsidRDefault="00D07202">
      <w:pPr>
        <w:widowControl/>
        <w:numPr>
          <w:ilvl w:val="0"/>
          <w:numId w:val="1"/>
        </w:numPr>
        <w:spacing w:line="360" w:lineRule="atLeast"/>
        <w:jc w:val="left"/>
        <w:rPr>
          <w:rFonts w:ascii="微软雅黑" w:eastAsia="微软雅黑" w:hAnsi="微软雅黑" w:cs="微软雅黑"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_125dollor     B．1207A     C．-</w:t>
      </w:r>
      <w:proofErr w:type="spell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dollor</w:t>
      </w:r>
      <w:proofErr w:type="spell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    D．This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30．以下哪个常量值最大？</w:t>
      </w:r>
    </w:p>
    <w:p w:rsidR="00597F0A" w:rsidRDefault="00D07202">
      <w:pPr>
        <w:widowControl/>
        <w:spacing w:line="360" w:lineRule="atLeast"/>
        <w:ind w:left="420"/>
        <w:jc w:val="left"/>
        <w:rPr>
          <w:rFonts w:ascii="微软雅黑" w:eastAsia="微软雅黑" w:hAnsi="微软雅黑" w:cs="微软雅黑"/>
          <w:color w:val="3E3E3E"/>
          <w:kern w:val="0"/>
          <w:szCs w:val="21"/>
          <w:lang w:bidi="ar"/>
        </w:rPr>
      </w:pPr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A.80  B</w:t>
      </w:r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. 0X65   C.095  D.0115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31．下面四个变量声明语句中，哪一个变量的命名是正确的？</w:t>
      </w:r>
    </w:p>
    <w:p w:rsidR="00597F0A" w:rsidRDefault="00D07202">
      <w:pPr>
        <w:widowControl/>
        <w:spacing w:line="360" w:lineRule="atLeast"/>
        <w:ind w:firstLine="420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A. </w:t>
      </w:r>
      <w:proofErr w:type="spell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var</w:t>
      </w:r>
      <w:proofErr w:type="spell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 default B. </w:t>
      </w:r>
      <w:proofErr w:type="spell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var</w:t>
      </w:r>
      <w:proofErr w:type="spell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my_bouse</w:t>
      </w:r>
      <w:proofErr w:type="spell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　C. </w:t>
      </w:r>
      <w:proofErr w:type="spell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var</w:t>
      </w:r>
      <w:proofErr w:type="spell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 my </w:t>
      </w:r>
      <w:proofErr w:type="gram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dog  D</w:t>
      </w:r>
      <w:proofErr w:type="gram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. </w:t>
      </w:r>
      <w:proofErr w:type="spell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var</w:t>
      </w:r>
      <w:proofErr w:type="spell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 2cats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32．下面哪一个语句定义了一个名为</w:t>
      </w:r>
      <w:proofErr w:type="spell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pageNumber</w:t>
      </w:r>
      <w:proofErr w:type="spell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的变量并将它的值赋为240?</w:t>
      </w:r>
    </w:p>
    <w:p w:rsidR="00597F0A" w:rsidRDefault="00D07202">
      <w:pPr>
        <w:widowControl/>
        <w:spacing w:line="360" w:lineRule="atLeast"/>
        <w:ind w:firstLine="420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A. </w:t>
      </w:r>
      <w:proofErr w:type="spell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var</w:t>
      </w:r>
      <w:proofErr w:type="spell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PageNumber</w:t>
      </w:r>
      <w:proofErr w:type="spell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=</w:t>
      </w:r>
      <w:proofErr w:type="gram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240  B</w:t>
      </w:r>
      <w:proofErr w:type="gram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. </w:t>
      </w:r>
      <w:proofErr w:type="spell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pagenumber</w:t>
      </w:r>
      <w:proofErr w:type="spell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=240</w:t>
      </w:r>
    </w:p>
    <w:p w:rsidR="00597F0A" w:rsidRDefault="00D07202">
      <w:pPr>
        <w:widowControl/>
        <w:spacing w:line="360" w:lineRule="atLeast"/>
        <w:ind w:firstLine="420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C. </w:t>
      </w:r>
      <w:proofErr w:type="spell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var</w:t>
      </w:r>
      <w:proofErr w:type="spell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pageNumber</w:t>
      </w:r>
      <w:proofErr w:type="spell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=</w:t>
      </w:r>
      <w:proofErr w:type="gram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240  D</w:t>
      </w:r>
      <w:proofErr w:type="gram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. </w:t>
      </w:r>
      <w:proofErr w:type="spell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var</w:t>
      </w:r>
      <w:proofErr w:type="spell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int</w:t>
      </w:r>
      <w:proofErr w:type="spell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 named </w:t>
      </w:r>
      <w:proofErr w:type="spell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pageNumber</w:t>
      </w:r>
      <w:proofErr w:type="spell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=240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33．下面哪一个字符串变量定义语句是不正确的？</w:t>
      </w:r>
    </w:p>
    <w:p w:rsidR="00597F0A" w:rsidRDefault="00D07202">
      <w:pPr>
        <w:widowControl/>
        <w:spacing w:line="360" w:lineRule="atLeast"/>
        <w:ind w:firstLine="420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A. </w:t>
      </w:r>
      <w:proofErr w:type="spell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var</w:t>
      </w:r>
      <w:proofErr w:type="spell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mytext</w:t>
      </w:r>
      <w:proofErr w:type="spell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 = "Here is some text!"   B. </w:t>
      </w:r>
      <w:proofErr w:type="spell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var</w:t>
      </w:r>
      <w:proofErr w:type="spell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mytext</w:t>
      </w:r>
      <w:proofErr w:type="spell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 = 'Here is some text!' </w:t>
      </w:r>
    </w:p>
    <w:p w:rsidR="00597F0A" w:rsidRDefault="00D07202">
      <w:pPr>
        <w:widowControl/>
        <w:spacing w:line="360" w:lineRule="atLeast"/>
        <w:ind w:firstLine="420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C. </w:t>
      </w:r>
      <w:proofErr w:type="spell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var</w:t>
      </w:r>
      <w:proofErr w:type="spell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mytext</w:t>
      </w:r>
      <w:proofErr w:type="spell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 = 'Here is some text!"   D. </w:t>
      </w:r>
      <w:proofErr w:type="spell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var</w:t>
      </w:r>
      <w:proofErr w:type="spell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mytext</w:t>
      </w:r>
      <w:proofErr w:type="spell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 = "Here is\</w:t>
      </w:r>
      <w:proofErr w:type="spell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nsome</w:t>
      </w:r>
      <w:proofErr w:type="spell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 text!"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34．下面四个JavaScript语句中，哪一个是合法的？</w:t>
      </w:r>
    </w:p>
    <w:p w:rsidR="00597F0A" w:rsidRDefault="00D07202">
      <w:pPr>
        <w:widowControl/>
        <w:spacing w:line="360" w:lineRule="atLeast"/>
        <w:ind w:firstLine="420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A. </w:t>
      </w:r>
      <w:proofErr w:type="spell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document.write</w:t>
      </w:r>
      <w:proofErr w:type="spell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（"John </w:t>
      </w:r>
      <w:proofErr w:type="gram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said ,</w:t>
      </w:r>
      <w:proofErr w:type="gram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''Hi!"")</w:t>
      </w:r>
    </w:p>
    <w:p w:rsidR="00597F0A" w:rsidRDefault="00D07202">
      <w:pPr>
        <w:widowControl/>
        <w:spacing w:line="360" w:lineRule="atLeast"/>
        <w:ind w:firstLine="420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lastRenderedPageBreak/>
        <w:t xml:space="preserve">B. </w:t>
      </w:r>
      <w:proofErr w:type="spell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document.write</w:t>
      </w:r>
      <w:proofErr w:type="spell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（"John </w:t>
      </w:r>
      <w:proofErr w:type="gram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said ,</w:t>
      </w:r>
      <w:proofErr w:type="gram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''Hi!"')</w:t>
      </w:r>
    </w:p>
    <w:p w:rsidR="00597F0A" w:rsidRDefault="00D07202">
      <w:pPr>
        <w:widowControl/>
        <w:spacing w:line="360" w:lineRule="atLeast"/>
        <w:ind w:firstLine="420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C. </w:t>
      </w:r>
      <w:proofErr w:type="spell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document.write</w:t>
      </w:r>
      <w:proofErr w:type="spell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（"John </w:t>
      </w:r>
      <w:proofErr w:type="gram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said ,</w:t>
      </w:r>
      <w:proofErr w:type="gram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''Hi!")</w:t>
      </w:r>
    </w:p>
    <w:p w:rsidR="00597F0A" w:rsidRDefault="00D07202">
      <w:pPr>
        <w:widowControl/>
        <w:spacing w:line="360" w:lineRule="atLeast"/>
        <w:ind w:firstLine="420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D. </w:t>
      </w:r>
      <w:proofErr w:type="spell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document.write</w:t>
      </w:r>
      <w:proofErr w:type="spell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（"John </w:t>
      </w:r>
      <w:proofErr w:type="gram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said ,\</w:t>
      </w:r>
      <w:proofErr w:type="gram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''Hi!\"")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35．下面哪一个不是JavaScript运算符？</w:t>
      </w:r>
    </w:p>
    <w:p w:rsidR="00597F0A" w:rsidRDefault="00D07202">
      <w:pPr>
        <w:widowControl/>
        <w:spacing w:line="360" w:lineRule="atLeast"/>
        <w:ind w:firstLine="420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A. =   B. ==    C. &amp;&amp;    D. $#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36．表达式123%7的计算结果是</w:t>
      </w:r>
    </w:p>
    <w:p w:rsidR="00597F0A" w:rsidRDefault="00D07202">
      <w:pPr>
        <w:widowControl/>
        <w:spacing w:line="360" w:lineRule="atLeast"/>
        <w:ind w:firstLine="420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A. 2    B. 3     C. 4     D. 5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37．表达式"123abe"-"123"的计算结果是＿。</w:t>
      </w:r>
    </w:p>
    <w:p w:rsidR="00597F0A" w:rsidRDefault="00D07202">
      <w:pPr>
        <w:widowControl/>
        <w:spacing w:line="360" w:lineRule="atLeast"/>
        <w:ind w:firstLine="420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A. "</w:t>
      </w:r>
      <w:proofErr w:type="spell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abc</w:t>
      </w:r>
      <w:proofErr w:type="spell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"    B. 0    C. "123abc123"    D. </w:t>
      </w:r>
      <w:proofErr w:type="spell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NaN</w:t>
      </w:r>
      <w:proofErr w:type="spellEnd"/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38．赋值运算符的作用是什么？</w:t>
      </w:r>
    </w:p>
    <w:p w:rsidR="00597F0A" w:rsidRDefault="00D07202">
      <w:pPr>
        <w:widowControl/>
        <w:spacing w:line="360" w:lineRule="atLeast"/>
        <w:ind w:firstLine="420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A. 给一个变量赋新值   B. 给一个变量赋予一个新名</w:t>
      </w:r>
    </w:p>
    <w:p w:rsidR="00597F0A" w:rsidRDefault="00D07202">
      <w:pPr>
        <w:widowControl/>
        <w:spacing w:line="360" w:lineRule="atLeast"/>
        <w:ind w:firstLine="420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C. </w:t>
      </w:r>
      <w:proofErr w:type="gram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执行比较运算  D</w:t>
      </w:r>
      <w:proofErr w:type="gram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. 没有任何用处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39．比较运算符的作用是什么？</w:t>
      </w:r>
    </w:p>
    <w:p w:rsidR="00597F0A" w:rsidRDefault="00D07202">
      <w:pPr>
        <w:widowControl/>
        <w:spacing w:line="360" w:lineRule="atLeast"/>
        <w:ind w:firstLine="420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A．执行数学计算            B. 处理二进制位，目前还不重要</w:t>
      </w:r>
    </w:p>
    <w:p w:rsidR="00597F0A" w:rsidRDefault="00D07202">
      <w:pPr>
        <w:widowControl/>
        <w:spacing w:line="360" w:lineRule="atLeast"/>
        <w:ind w:firstLine="420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C．比较两个值或表达式，返回真或假          D. 只比较数字，</w:t>
      </w:r>
      <w:proofErr w:type="gram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不比较</w:t>
      </w:r>
      <w:proofErr w:type="gram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字符串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40．下面的哪一个表达式将返回真？</w:t>
      </w:r>
    </w:p>
    <w:p w:rsidR="00597F0A" w:rsidRDefault="00D07202">
      <w:pPr>
        <w:widowControl/>
        <w:spacing w:line="360" w:lineRule="atLeast"/>
        <w:ind w:firstLine="420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A. (3===3）&amp;</w:t>
      </w:r>
      <w:proofErr w:type="gram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&amp;(</w:t>
      </w:r>
      <w:proofErr w:type="gram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5&lt;l)      B. !(17&lt;=20)</w:t>
      </w:r>
    </w:p>
    <w:p w:rsidR="00597F0A" w:rsidRDefault="00D07202">
      <w:pPr>
        <w:widowControl/>
        <w:spacing w:line="360" w:lineRule="atLeast"/>
        <w:ind w:firstLine="420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C. (3</w:t>
      </w:r>
      <w:proofErr w:type="gram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!=</w:t>
      </w:r>
      <w:proofErr w:type="gram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3) || (7&lt;2)      D. (1===1) || (3&lt;2)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41．下面的哪一个表达式将返回假？</w:t>
      </w:r>
    </w:p>
    <w:p w:rsidR="00597F0A" w:rsidRDefault="00D07202">
      <w:pPr>
        <w:widowControl/>
        <w:spacing w:line="360" w:lineRule="atLeast"/>
        <w:ind w:firstLine="420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proofErr w:type="gram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A. !</w:t>
      </w:r>
      <w:proofErr w:type="gram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(3&lt;=l)      B. (4&gt;=4) &amp;&amp; (5&lt;=2)</w:t>
      </w:r>
    </w:p>
    <w:p w:rsidR="00597F0A" w:rsidRDefault="00D07202">
      <w:pPr>
        <w:widowControl/>
        <w:spacing w:line="360" w:lineRule="atLeast"/>
        <w:ind w:firstLine="420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C. ("a"=="a</w:t>
      </w:r>
      <w:proofErr w:type="gram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" )</w:t>
      </w:r>
      <w:proofErr w:type="gram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 &amp;&amp; ("c"!="d")   D. (2&lt;3) || (3&lt;2)</w:t>
      </w:r>
    </w:p>
    <w:p w:rsidR="00597F0A" w:rsidRDefault="00D07202">
      <w:pPr>
        <w:widowControl/>
        <w:spacing w:line="360" w:lineRule="atLeast"/>
        <w:ind w:firstLine="420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作为if/else语句的第一行，下列选项中哪一个是有效的？</w:t>
      </w:r>
    </w:p>
    <w:p w:rsidR="00597F0A" w:rsidRDefault="00D07202">
      <w:pPr>
        <w:widowControl/>
        <w:spacing w:line="360" w:lineRule="atLeast"/>
        <w:ind w:firstLine="420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lastRenderedPageBreak/>
        <w:t>A. if(x=2)   B. if(y&lt;7)    C. else   D. if (x==2&amp;&amp;)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42、下列关于switch语句的描述中，_____是正确的。</w:t>
      </w:r>
    </w:p>
    <w:p w:rsidR="00597F0A" w:rsidRDefault="00D07202">
      <w:pPr>
        <w:widowControl/>
        <w:spacing w:line="360" w:lineRule="atLeast"/>
        <w:ind w:firstLine="420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A. switch语句中default子句是可以省略的</w:t>
      </w:r>
    </w:p>
    <w:p w:rsidR="00597F0A" w:rsidRDefault="00D07202">
      <w:pPr>
        <w:widowControl/>
        <w:spacing w:line="360" w:lineRule="atLeast"/>
        <w:ind w:firstLine="420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B. switch语句中case子句的语句序列中必须包含break语句</w:t>
      </w:r>
    </w:p>
    <w:p w:rsidR="00597F0A" w:rsidRDefault="00D07202">
      <w:pPr>
        <w:widowControl/>
        <w:spacing w:line="360" w:lineRule="atLeast"/>
        <w:ind w:firstLine="420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C. switch语句中case子句后面的表达式可以是含有变量的整型表达式</w:t>
      </w:r>
    </w:p>
    <w:p w:rsidR="00597F0A" w:rsidRDefault="00D07202">
      <w:pPr>
        <w:widowControl/>
        <w:spacing w:line="360" w:lineRule="atLeast"/>
        <w:ind w:firstLine="420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D. switch语句中子句的个数不能过多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43、在条件和循环语句中，使用什么来标记语句组？</w:t>
      </w:r>
    </w:p>
    <w:p w:rsidR="00597F0A" w:rsidRDefault="00D07202">
      <w:pPr>
        <w:widowControl/>
        <w:spacing w:line="360" w:lineRule="atLeast"/>
        <w:ind w:firstLine="420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A．圆括号（)             B．方括号［]            C．花括号｛｝      D．大于号＞和小于号&lt;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44、下列选项中哪一个可以作为for循环的有效的第一行？</w:t>
      </w:r>
    </w:p>
    <w:p w:rsidR="00597F0A" w:rsidRDefault="00D07202">
      <w:pPr>
        <w:widowControl/>
        <w:spacing w:line="360" w:lineRule="atLeast"/>
        <w:ind w:firstLine="420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A. for(x=1; x&lt;6; x+=1</w:t>
      </w:r>
      <w:proofErr w:type="gram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&gt;  B</w:t>
      </w:r>
      <w:proofErr w:type="gram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. for(x==1;  x&lt;6; x+=1)</w:t>
      </w:r>
    </w:p>
    <w:p w:rsidR="00597F0A" w:rsidRDefault="00D07202">
      <w:pPr>
        <w:widowControl/>
        <w:spacing w:line="360" w:lineRule="atLeast"/>
        <w:ind w:firstLine="420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C. for(x=1</w:t>
      </w:r>
      <w:proofErr w:type="gram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;x</w:t>
      </w:r>
      <w:proofErr w:type="gram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=6;  x+=1)   D. for(x+=1; x&lt;6; x=1)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45、循环语句“for(</w:t>
      </w:r>
      <w:proofErr w:type="spell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var</w:t>
      </w:r>
      <w:proofErr w:type="spell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i</w:t>
      </w:r>
      <w:proofErr w:type="spell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=0，j=10; </w:t>
      </w:r>
      <w:proofErr w:type="spell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i</w:t>
      </w:r>
      <w:proofErr w:type="spell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=j=10;  </w:t>
      </w:r>
      <w:proofErr w:type="spell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i</w:t>
      </w:r>
      <w:proofErr w:type="spell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++, j--）;”的循环次数是_______。</w:t>
      </w:r>
    </w:p>
    <w:p w:rsidR="00597F0A" w:rsidRDefault="00D07202">
      <w:pPr>
        <w:widowControl/>
        <w:spacing w:line="360" w:lineRule="atLeast"/>
        <w:ind w:firstLine="420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A. 0   B. 1     C. 10      D. 无限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46、以下哪个while循环判定式最有可能是因程序员失误而写出的代码？</w:t>
      </w:r>
    </w:p>
    <w:p w:rsidR="00597F0A" w:rsidRDefault="00D07202">
      <w:pPr>
        <w:widowControl/>
        <w:spacing w:line="360" w:lineRule="atLeast"/>
        <w:ind w:firstLine="420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A. </w:t>
      </w:r>
      <w:proofErr w:type="gram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while(</w:t>
      </w:r>
      <w:proofErr w:type="gram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x＜=7)      B. while(x=7)        C. while(x&lt;7）  D. while(x！=7）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47、语句“</w:t>
      </w:r>
      <w:proofErr w:type="spell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var</w:t>
      </w:r>
      <w:proofErr w:type="spell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  </w:t>
      </w:r>
      <w:proofErr w:type="spell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i</w:t>
      </w:r>
      <w:proofErr w:type="spell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; while(</w:t>
      </w:r>
      <w:proofErr w:type="spell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i</w:t>
      </w:r>
      <w:proofErr w:type="spell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=0) </w:t>
      </w:r>
      <w:proofErr w:type="spell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i</w:t>
      </w:r>
      <w:proofErr w:type="spell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--；”中while的循环次数是______。</w:t>
      </w:r>
    </w:p>
    <w:p w:rsidR="00597F0A" w:rsidRDefault="00D07202">
      <w:pPr>
        <w:widowControl/>
        <w:spacing w:line="360" w:lineRule="atLeast"/>
        <w:ind w:firstLine="420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A. 0     B. 1   C.5   D. 无限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48、下述break语句的描述中，_____是不正确的．</w:t>
      </w:r>
    </w:p>
    <w:p w:rsidR="00597F0A" w:rsidRDefault="00D07202">
      <w:pPr>
        <w:widowControl/>
        <w:spacing w:line="360" w:lineRule="atLeast"/>
        <w:ind w:firstLine="420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A. break语句用于循环体内，它将退出该重循环</w:t>
      </w:r>
    </w:p>
    <w:p w:rsidR="00597F0A" w:rsidRDefault="00D07202">
      <w:pPr>
        <w:widowControl/>
        <w:spacing w:line="360" w:lineRule="atLeast"/>
        <w:ind w:firstLine="420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B. break语句用于switch语句，它表示退出该switch语句</w:t>
      </w:r>
    </w:p>
    <w:p w:rsidR="00597F0A" w:rsidRDefault="00D07202">
      <w:pPr>
        <w:widowControl/>
        <w:spacing w:line="360" w:lineRule="atLeast"/>
        <w:ind w:firstLine="420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C. break语句用于if语句，它表示退出该if语句</w:t>
      </w:r>
    </w:p>
    <w:p w:rsidR="00597F0A" w:rsidRDefault="00D07202">
      <w:pPr>
        <w:widowControl/>
        <w:spacing w:line="360" w:lineRule="atLeast"/>
        <w:ind w:firstLine="420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lastRenderedPageBreak/>
        <w:t>D. break语句在一个循环体内可使用多次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49、有语句“</w:t>
      </w:r>
      <w:proofErr w:type="spellStart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var</w:t>
      </w:r>
      <w:proofErr w:type="spellEnd"/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 xml:space="preserve"> x=0; while(_____) x+=2:"，要使while循环体执行10次，空白处的循环判定式应写为：</w:t>
      </w:r>
    </w:p>
    <w:p w:rsidR="00597F0A" w:rsidRDefault="00D07202">
      <w:pPr>
        <w:widowControl/>
        <w:spacing w:line="360" w:lineRule="atLeast"/>
        <w:ind w:firstLine="420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A．x＜10     B. x＜=10  C. x&lt;20   D. x&lt;=20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50、在JavaScript函数的定义格式中，下面各组成部分中，_____是可以省略的。</w:t>
      </w:r>
    </w:p>
    <w:p w:rsidR="00597F0A" w:rsidRDefault="00D07202">
      <w:pPr>
        <w:widowControl/>
        <w:spacing w:line="360" w:lineRule="atLeast"/>
        <w:ind w:firstLine="420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A. 函数名    B. 指明函效的一对圆括写（）</w:t>
      </w:r>
    </w:p>
    <w:p w:rsidR="00597F0A" w:rsidRDefault="00D07202">
      <w:pPr>
        <w:widowControl/>
        <w:spacing w:line="360" w:lineRule="atLeast"/>
        <w:ind w:firstLine="420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C. 函数体    D. 函数参效</w:t>
      </w:r>
    </w:p>
    <w:p w:rsidR="00597F0A" w:rsidRDefault="00D07202">
      <w:pPr>
        <w:widowControl/>
        <w:numPr>
          <w:ilvl w:val="0"/>
          <w:numId w:val="2"/>
        </w:numPr>
        <w:spacing w:line="360" w:lineRule="atLeast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操作题</w:t>
      </w:r>
    </w:p>
    <w:p w:rsidR="00597F0A" w:rsidRDefault="00D07202">
      <w:pPr>
        <w:widowControl/>
        <w:spacing w:line="360" w:lineRule="atLeast"/>
        <w:ind w:firstLine="420"/>
        <w:jc w:val="left"/>
        <w:rPr>
          <w:rFonts w:ascii="微软雅黑" w:eastAsia="微软雅黑" w:hAnsi="微软雅黑" w:cs="微软雅黑"/>
          <w:b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3E3E3E"/>
          <w:kern w:val="0"/>
          <w:szCs w:val="21"/>
          <w:lang w:bidi="ar"/>
        </w:rPr>
        <w:t>1、</w:t>
      </w: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编写程序．通过用户输入的年龄判断是哪个年龄段的人（儿童：年龄＜14；青少年：14&lt;=年龄＜24；青年：24&lt;年龄＜40; 中年：40＜=年龄＜60; 老年：年龄&gt;=60），并在页面上输出判断结果。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</w:t>
      </w:r>
      <w:r>
        <w:rPr>
          <w:rFonts w:ascii="微软雅黑" w:eastAsia="微软雅黑" w:hAnsi="微软雅黑" w:cs="微软雅黑" w:hint="eastAsia"/>
          <w:b/>
          <w:bCs/>
          <w:color w:val="3E3E3E"/>
          <w:kern w:val="0"/>
          <w:szCs w:val="21"/>
          <w:lang w:bidi="ar"/>
        </w:rPr>
        <w:tab/>
        <w:t>2，</w:t>
      </w: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找到数组 [-1,-2,1,10,4,5,8] 中的最大值，至少写出两种方法？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</w:t>
      </w: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ab/>
      </w:r>
      <w:r>
        <w:rPr>
          <w:rFonts w:ascii="微软雅黑" w:eastAsia="微软雅黑" w:hAnsi="微软雅黑" w:cs="微软雅黑" w:hint="eastAsia"/>
          <w:b/>
          <w:bCs/>
          <w:color w:val="3E3E3E"/>
          <w:kern w:val="0"/>
          <w:szCs w:val="21"/>
          <w:lang w:bidi="ar"/>
        </w:rPr>
        <w:t>3，</w:t>
      </w: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写一个方法，找出字符串 "</w:t>
      </w:r>
      <w:proofErr w:type="spell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abcabcabcabcabcabda</w:t>
      </w:r>
      <w:proofErr w:type="spell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" 中 "ab" 出现的次数和位置。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szCs w:val="21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　　</w:t>
      </w:r>
      <w:r>
        <w:rPr>
          <w:rFonts w:ascii="微软雅黑" w:eastAsia="微软雅黑" w:hAnsi="微软雅黑" w:cs="微软雅黑" w:hint="eastAsia"/>
          <w:b/>
          <w:bCs/>
          <w:color w:val="3E3E3E"/>
          <w:kern w:val="0"/>
          <w:szCs w:val="21"/>
          <w:lang w:bidi="ar"/>
        </w:rPr>
        <w:t>4 ,</w:t>
      </w: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请用 </w:t>
      </w:r>
      <w:proofErr w:type="spell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js</w:t>
      </w:r>
      <w:proofErr w:type="spell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代码完成下列需求：body 里生成 100 </w:t>
      </w:r>
      <w:proofErr w:type="gramStart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个</w:t>
      </w:r>
      <w:proofErr w:type="gramEnd"/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 xml:space="preserve"> div，每个 div 宽 100px，高 100px，内容是 1-100 自身序号，颜色按红、黄、蓝、绿交替变色，10行10列排列。</w:t>
      </w:r>
    </w:p>
    <w:p w:rsidR="00597F0A" w:rsidRDefault="00D07202">
      <w:pPr>
        <w:widowControl/>
        <w:spacing w:line="360" w:lineRule="atLeast"/>
        <w:ind w:firstLine="420"/>
        <w:jc w:val="left"/>
        <w:rPr>
          <w:rFonts w:ascii="微软雅黑" w:eastAsia="微软雅黑" w:hAnsi="微软雅黑" w:cs="微软雅黑"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bCs/>
          <w:color w:val="3E3E3E"/>
          <w:kern w:val="0"/>
          <w:szCs w:val="21"/>
          <w:lang w:bidi="ar"/>
        </w:rPr>
        <w:t>5、</w:t>
      </w: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在页面上输出如下数字图案。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1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1 2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1 2 3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1 2 3 4</w:t>
      </w:r>
    </w:p>
    <w:p w:rsidR="00597F0A" w:rsidRDefault="00D07202">
      <w:pPr>
        <w:widowControl/>
        <w:spacing w:line="360" w:lineRule="atLeast"/>
        <w:jc w:val="left"/>
        <w:rPr>
          <w:rFonts w:ascii="微软雅黑" w:eastAsia="微软雅黑" w:hAnsi="微软雅黑" w:cs="微软雅黑"/>
          <w:color w:val="3E3E3E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1 2 3 4 5</w:t>
      </w:r>
    </w:p>
    <w:p w:rsidR="00597F0A" w:rsidRDefault="00D07202">
      <w:pPr>
        <w:widowControl/>
        <w:spacing w:line="360" w:lineRule="atLeast"/>
        <w:jc w:val="left"/>
      </w:pPr>
      <w:r>
        <w:rPr>
          <w:rFonts w:ascii="微软雅黑" w:eastAsia="微软雅黑" w:hAnsi="微软雅黑" w:cs="微软雅黑" w:hint="eastAsia"/>
          <w:color w:val="3E3E3E"/>
          <w:kern w:val="0"/>
          <w:szCs w:val="21"/>
          <w:lang w:bidi="ar"/>
        </w:rPr>
        <w:t>其中，每行的数字之间有一个空格间隔。</w:t>
      </w:r>
    </w:p>
    <w:p w:rsidR="00597F0A" w:rsidRDefault="00597F0A"/>
    <w:p w:rsidR="00597F0A" w:rsidRDefault="00597F0A"/>
    <w:p w:rsidR="00597F0A" w:rsidRDefault="00597F0A"/>
    <w:p w:rsidR="00597F0A" w:rsidRDefault="00597F0A"/>
    <w:p w:rsidR="00597F0A" w:rsidRDefault="00597F0A"/>
    <w:sectPr w:rsidR="00597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DCCA4B"/>
    <w:multiLevelType w:val="singleLevel"/>
    <w:tmpl w:val="ACDCCA4B"/>
    <w:lvl w:ilvl="0">
      <w:start w:val="2"/>
      <w:numFmt w:val="chineseCounting"/>
      <w:suff w:val="nothing"/>
      <w:lvlText w:val="%1、"/>
      <w:lvlJc w:val="left"/>
      <w:pPr>
        <w:ind w:left="420" w:firstLine="0"/>
      </w:pPr>
      <w:rPr>
        <w:rFonts w:hint="eastAsia"/>
      </w:rPr>
    </w:lvl>
  </w:abstractNum>
  <w:abstractNum w:abstractNumId="1">
    <w:nsid w:val="08A513F5"/>
    <w:multiLevelType w:val="singleLevel"/>
    <w:tmpl w:val="08A513F5"/>
    <w:lvl w:ilvl="0">
      <w:start w:val="1"/>
      <w:numFmt w:val="upperLetter"/>
      <w:suff w:val="nothing"/>
      <w:lvlText w:val="%1．"/>
      <w:lvlJc w:val="left"/>
      <w:pPr>
        <w:ind w:left="42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embedSystemFonts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B1048"/>
    <w:rsid w:val="004B2E82"/>
    <w:rsid w:val="005263DB"/>
    <w:rsid w:val="00597F0A"/>
    <w:rsid w:val="008A398C"/>
    <w:rsid w:val="00B4203C"/>
    <w:rsid w:val="00D07202"/>
    <w:rsid w:val="00D12298"/>
    <w:rsid w:val="00D31934"/>
    <w:rsid w:val="00FE5B5B"/>
    <w:rsid w:val="04B268F8"/>
    <w:rsid w:val="1BF007C3"/>
    <w:rsid w:val="1DAD11BB"/>
    <w:rsid w:val="29CB1048"/>
    <w:rsid w:val="33AB24B1"/>
    <w:rsid w:val="34A63B36"/>
    <w:rsid w:val="40DE0127"/>
    <w:rsid w:val="4BC169D8"/>
    <w:rsid w:val="585B6C0D"/>
    <w:rsid w:val="65DE5C25"/>
    <w:rsid w:val="6D535020"/>
    <w:rsid w:val="709B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51testing.com/html/18/javascript: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297</TotalTime>
  <Pages>1</Pages>
  <Words>1038</Words>
  <Characters>5917</Characters>
  <Application>Microsoft Office Word</Application>
  <DocSecurity>0</DocSecurity>
  <Lines>49</Lines>
  <Paragraphs>13</Paragraphs>
  <ScaleCrop>false</ScaleCrop>
  <Company/>
  <LinksUpToDate>false</LinksUpToDate>
  <CharactersWithSpaces>6942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用户</cp:lastModifiedBy>
  <cp:revision>2</cp:revision>
  <dcterms:created xsi:type="dcterms:W3CDTF">2018-09-07T01:50:00Z</dcterms:created>
  <dcterms:modified xsi:type="dcterms:W3CDTF">2018-09-14T12:22:00Z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